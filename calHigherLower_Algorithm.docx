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55" w:rsidRDefault="00F76655" w:rsidP="00F76655">
      <w:pPr>
        <w:jc w:val="both"/>
        <w:rPr>
          <w:b/>
          <w:sz w:val="32"/>
        </w:rPr>
      </w:pPr>
      <w:r w:rsidRPr="00F76655">
        <w:rPr>
          <w:b/>
          <w:sz w:val="32"/>
        </w:rPr>
        <w:t>Algorithm</w:t>
      </w:r>
    </w:p>
    <w:p w:rsidR="00F76655" w:rsidRDefault="00F76655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method for welcome message.</w:t>
      </w:r>
    </w:p>
    <w:p w:rsidR="00F76655" w:rsidRDefault="00F76655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Tell the computer to print a message to screen.</w:t>
      </w:r>
    </w:p>
    <w:p w:rsidR="00F76655" w:rsidRDefault="00F76655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Close method.</w:t>
      </w:r>
    </w:p>
    <w:p w:rsidR="00F76655" w:rsidRDefault="00F76655" w:rsidP="00F76655">
      <w:pPr>
        <w:jc w:val="both"/>
        <w:rPr>
          <w:sz w:val="24"/>
          <w:szCs w:val="24"/>
        </w:rPr>
      </w:pPr>
    </w:p>
    <w:p w:rsidR="00F76655" w:rsidRDefault="00F76655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another method for generating random numbers.</w:t>
      </w:r>
    </w:p>
    <w:p w:rsidR="00F76655" w:rsidRDefault="00F76655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Tell system to generate a new random number every time the method is called.</w:t>
      </w:r>
    </w:p>
    <w:p w:rsidR="00F76655" w:rsidRDefault="00F76655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Specify a set of numbers between 0 and 100.</w:t>
      </w:r>
    </w:p>
    <w:p w:rsidR="00F76655" w:rsidRDefault="00F76655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Close method.</w:t>
      </w:r>
    </w:p>
    <w:p w:rsidR="00F76655" w:rsidRDefault="00F76655" w:rsidP="00F76655">
      <w:pPr>
        <w:jc w:val="both"/>
        <w:rPr>
          <w:sz w:val="24"/>
          <w:szCs w:val="24"/>
        </w:rPr>
      </w:pPr>
    </w:p>
    <w:p w:rsidR="00F76655" w:rsidRDefault="00F51FAE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Call main program method.</w:t>
      </w:r>
    </w:p>
    <w:p w:rsidR="00F51FAE" w:rsidRDefault="00F51FAE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Initialize input scanner.</w:t>
      </w:r>
    </w:p>
    <w:p w:rsidR="00F51FAE" w:rsidRDefault="00F51FAE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Call welcome message method name.</w:t>
      </w:r>
    </w:p>
    <w:p w:rsidR="00F51FAE" w:rsidRDefault="00F51FAE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Tell the system to print a message; explain in the message what the game is and how to play.</w:t>
      </w:r>
    </w:p>
    <w:p w:rsidR="00F51FAE" w:rsidRDefault="00F51FAE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Boolean called “gameOver” no quotes</w:t>
      </w:r>
      <w:r w:rsidR="00EB5404">
        <w:rPr>
          <w:sz w:val="24"/>
          <w:szCs w:val="24"/>
        </w:rPr>
        <w:t xml:space="preserve"> and make it equal false</w:t>
      </w:r>
      <w:r>
        <w:rPr>
          <w:sz w:val="24"/>
          <w:szCs w:val="24"/>
        </w:rPr>
        <w:t>.</w:t>
      </w:r>
    </w:p>
    <w:p w:rsidR="00F51FAE" w:rsidRDefault="00F51FAE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an integer variable called first number</w:t>
      </w:r>
      <w:r w:rsidR="00EB5404">
        <w:rPr>
          <w:sz w:val="24"/>
          <w:szCs w:val="24"/>
        </w:rPr>
        <w:t xml:space="preserve"> and make it equal the random number method</w:t>
      </w:r>
      <w:r>
        <w:rPr>
          <w:sz w:val="24"/>
          <w:szCs w:val="24"/>
        </w:rPr>
        <w:t>.</w:t>
      </w:r>
    </w:p>
    <w:p w:rsidR="00EB5404" w:rsidRDefault="00F51FAE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Tell system to say “The first number is</w:t>
      </w:r>
      <w:r w:rsidR="00EB5404">
        <w:rPr>
          <w:sz w:val="24"/>
          <w:szCs w:val="24"/>
        </w:rPr>
        <w:t xml:space="preserve"> (call number variable)”.</w:t>
      </w:r>
    </w:p>
    <w:p w:rsidR="00AA74FF" w:rsidRDefault="00AA74FF" w:rsidP="00F76655">
      <w:pPr>
        <w:jc w:val="both"/>
        <w:rPr>
          <w:sz w:val="24"/>
          <w:szCs w:val="24"/>
        </w:rPr>
      </w:pPr>
    </w:p>
    <w:p w:rsidR="00F51FAE" w:rsidRDefault="00EB5404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Open a statement that says while it is not game over, print a message that says “Is the next number higher or lower?</w:t>
      </w:r>
      <w:proofErr w:type="gramStart"/>
      <w:r>
        <w:rPr>
          <w:sz w:val="24"/>
          <w:szCs w:val="24"/>
        </w:rPr>
        <w:t>”.</w:t>
      </w:r>
      <w:proofErr w:type="gramEnd"/>
    </w:p>
    <w:p w:rsidR="00EB5404" w:rsidRDefault="00EB5404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string variable called answer and make it equal the scanner input command.</w:t>
      </w:r>
    </w:p>
    <w:p w:rsidR="00EB5404" w:rsidRDefault="00EB5404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Change answer variable to equal to lower case.</w:t>
      </w:r>
    </w:p>
    <w:p w:rsidR="00AA74FF" w:rsidRDefault="00EB5404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second number variable and make it equal the random number method.</w:t>
      </w:r>
    </w:p>
    <w:p w:rsidR="00EB5404" w:rsidRDefault="00BB5AA6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gramStart"/>
      <w:r>
        <w:rPr>
          <w:sz w:val="24"/>
          <w:szCs w:val="24"/>
        </w:rPr>
        <w:t>an if</w:t>
      </w:r>
      <w:proofErr w:type="gramEnd"/>
      <w:r>
        <w:rPr>
          <w:sz w:val="24"/>
          <w:szCs w:val="24"/>
        </w:rPr>
        <w:t xml:space="preserve"> statement that states; if answer variable equals “lower”.</w:t>
      </w:r>
    </w:p>
    <w:p w:rsidR="00BB5AA6" w:rsidRDefault="00BB5AA6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Open another if statement that states</w:t>
      </w:r>
      <w:r w:rsidR="00F47984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F47984">
        <w:rPr>
          <w:sz w:val="24"/>
          <w:szCs w:val="24"/>
        </w:rPr>
        <w:t>if second number is lower than first you win.</w:t>
      </w:r>
    </w:p>
    <w:p w:rsidR="00F47984" w:rsidRDefault="00F47984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Tell first number to</w:t>
      </w:r>
      <w:r w:rsidR="00AA74FF">
        <w:rPr>
          <w:sz w:val="24"/>
          <w:szCs w:val="24"/>
        </w:rPr>
        <w:t xml:space="preserve"> equal</w:t>
      </w:r>
      <w:r>
        <w:rPr>
          <w:sz w:val="24"/>
          <w:szCs w:val="24"/>
        </w:rPr>
        <w:t xml:space="preserve"> to second number.</w:t>
      </w:r>
    </w:p>
    <w:p w:rsidR="00AA74FF" w:rsidRDefault="00AA74FF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Close statement.</w:t>
      </w:r>
    </w:p>
    <w:p w:rsidR="00132BCA" w:rsidRDefault="00132BCA" w:rsidP="00F76655">
      <w:pPr>
        <w:jc w:val="both"/>
        <w:rPr>
          <w:sz w:val="24"/>
          <w:szCs w:val="24"/>
        </w:rPr>
      </w:pPr>
    </w:p>
    <w:p w:rsidR="00AA74FF" w:rsidRDefault="00AA74FF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Add and open an else statement.</w:t>
      </w:r>
    </w:p>
    <w:p w:rsidR="00AA74FF" w:rsidRDefault="009972DC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Print a message saying “You Lose!</w:t>
      </w:r>
      <w:proofErr w:type="gramStart"/>
      <w:r>
        <w:rPr>
          <w:sz w:val="24"/>
          <w:szCs w:val="24"/>
        </w:rPr>
        <w:t>”.</w:t>
      </w:r>
      <w:proofErr w:type="gramEnd"/>
    </w:p>
    <w:p w:rsidR="009972DC" w:rsidRDefault="009972DC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Call game over Boolean and make it equal “true”.</w:t>
      </w:r>
    </w:p>
    <w:p w:rsidR="00132BCA" w:rsidRDefault="009972DC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Close </w:t>
      </w:r>
      <w:r w:rsidR="00132BCA">
        <w:rPr>
          <w:sz w:val="24"/>
          <w:szCs w:val="24"/>
        </w:rPr>
        <w:t>else statement.</w:t>
      </w:r>
    </w:p>
    <w:p w:rsidR="00132BCA" w:rsidRDefault="00132BCA" w:rsidP="00F76655">
      <w:pPr>
        <w:jc w:val="both"/>
        <w:rPr>
          <w:sz w:val="24"/>
          <w:szCs w:val="24"/>
        </w:rPr>
      </w:pPr>
    </w:p>
    <w:p w:rsidR="009972DC" w:rsidRDefault="00132BCA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Add and o</w:t>
      </w:r>
      <w:r w:rsidR="009972DC">
        <w:rPr>
          <w:sz w:val="24"/>
          <w:szCs w:val="24"/>
        </w:rPr>
        <w:t xml:space="preserve">pen another else </w:t>
      </w:r>
      <w:r>
        <w:rPr>
          <w:sz w:val="24"/>
          <w:szCs w:val="24"/>
        </w:rPr>
        <w:t>statement.</w:t>
      </w:r>
    </w:p>
    <w:p w:rsidR="00132BCA" w:rsidRDefault="00132BCA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Print a message that says “Please enter a valid number and try again.</w:t>
      </w:r>
      <w:proofErr w:type="gramStart"/>
      <w:r>
        <w:rPr>
          <w:sz w:val="24"/>
          <w:szCs w:val="24"/>
        </w:rPr>
        <w:t>”.</w:t>
      </w:r>
      <w:proofErr w:type="gramEnd"/>
    </w:p>
    <w:p w:rsidR="00132BCA" w:rsidRPr="00F76655" w:rsidRDefault="00132BCA" w:rsidP="00F76655">
      <w:pPr>
        <w:jc w:val="both"/>
        <w:rPr>
          <w:sz w:val="24"/>
          <w:szCs w:val="24"/>
        </w:rPr>
      </w:pPr>
      <w:r>
        <w:rPr>
          <w:sz w:val="24"/>
          <w:szCs w:val="24"/>
        </w:rPr>
        <w:t>Close all open statements</w:t>
      </w:r>
      <w:bookmarkStart w:id="0" w:name="_GoBack"/>
      <w:bookmarkEnd w:id="0"/>
    </w:p>
    <w:sectPr w:rsidR="00132BCA" w:rsidRPr="00F7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55"/>
    <w:rsid w:val="00132BCA"/>
    <w:rsid w:val="003448CA"/>
    <w:rsid w:val="005C5EA4"/>
    <w:rsid w:val="009972DC"/>
    <w:rsid w:val="00AA74FF"/>
    <w:rsid w:val="00BB5AA6"/>
    <w:rsid w:val="00EB5404"/>
    <w:rsid w:val="00F47984"/>
    <w:rsid w:val="00F51FAE"/>
    <w:rsid w:val="00F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DDD3D-EB82-4D19-8579-CD6682C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C3F9A2B-5220-409C-8C47-9C06D801517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57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LMETB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Farrell</dc:creator>
  <cp:keywords/>
  <dc:description/>
  <cp:lastModifiedBy>Cal Farrell</cp:lastModifiedBy>
  <cp:revision>6</cp:revision>
  <dcterms:created xsi:type="dcterms:W3CDTF">2017-10-18T11:32:00Z</dcterms:created>
  <dcterms:modified xsi:type="dcterms:W3CDTF">2017-10-18T12:29:00Z</dcterms:modified>
</cp:coreProperties>
</file>